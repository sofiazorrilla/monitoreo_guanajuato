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5059680</wp:posOffset>
            </wp:positionH>
            <wp:positionV relativeFrom="paragraph">
              <wp:posOffset>7764145</wp:posOffset>
            </wp:positionV>
            <wp:extent cx="1254760" cy="1314450"/>
            <wp:effectExtent l="0" t="0" r="0" b="0"/>
            <wp:wrapThrough wrapText="bothSides">
              <wp:wrapPolygon edited="0">
                <wp:start x="9506" y="310"/>
                <wp:lineTo x="4587" y="5940"/>
                <wp:lineTo x="2614" y="9073"/>
                <wp:lineTo x="1964" y="12205"/>
                <wp:lineTo x="3601" y="15959"/>
                <wp:lineTo x="1634" y="18151"/>
                <wp:lineTo x="978" y="19091"/>
                <wp:lineTo x="1303" y="20654"/>
                <wp:lineTo x="20656" y="20654"/>
                <wp:lineTo x="20981" y="19715"/>
                <wp:lineTo x="16717" y="15959"/>
                <wp:lineTo x="18359" y="12205"/>
                <wp:lineTo x="18690" y="10952"/>
                <wp:lineTo x="16717" y="7509"/>
                <wp:lineTo x="15737" y="5940"/>
                <wp:lineTo x="10818" y="310"/>
                <wp:lineTo x="9506" y="310"/>
              </wp:wrapPolygon>
            </wp:wrapThrough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100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034"/>
      </w:tblGrid>
      <w:tr>
        <w:trPr>
          <w:trHeight w:val="1894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49BE17A2">
                      <wp:extent cx="6739890" cy="1381125"/>
                      <wp:effectExtent l="0" t="0" r="0" b="0"/>
                      <wp:docPr id="2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992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jc w:val="center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48"/>
                                      <w:lang w:bidi="es-ES"/>
                                    </w:rPr>
                                    <w:t>Monitoreo especializado de flora y fauna en zonas de conectividad del estado de Guanajuato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08.8pt;width:530.65pt;height:108.7pt;mso-wrap-style:square;v-text-anchor:top;mso-position-vertical:top" wp14:anchorId="49BE17A2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jc w:val="center"/>
                              <w:rPr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  <w:lang w:bidi="es-ES"/>
                              </w:rPr>
                              <w:t>Monitoreo especializado de flora y fauna en zonas de conectividad del estado de Guanajuato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6003CDF4">
                      <wp:extent cx="1391285" cy="635"/>
                      <wp:effectExtent l="0" t="19050" r="19050" b="19050"/>
                      <wp:docPr id="4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1pt" to="109.5pt,-3.1pt" ID="Forma 2" stroked="t" o:allowincell="f" style="position:absolute;mso-position-vertical:top" wp14:anchorId="6003CDF4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7303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>
                <w:sz w:val="44"/>
                <w:szCs w:val="36"/>
              </w:rPr>
            </w:pPr>
            <w:r>
              <w:rPr>
                <w:sz w:val="44"/>
                <w:szCs w:val="36"/>
                <w:highlight w:val="yellow"/>
              </w:rPr>
              <mc:AlternateContent>
                <mc:Choice Requires="wps">
                  <w:drawing>
                    <wp:anchor behindDoc="1" distT="0" distB="0" distL="0" distR="3810" simplePos="0" locked="0" layoutInCell="0" allowOverlap="1" relativeHeight="12" wp14:anchorId="79D4EF9F">
                      <wp:simplePos x="0" y="0"/>
                      <wp:positionH relativeFrom="column">
                        <wp:posOffset>-201930</wp:posOffset>
                      </wp:positionH>
                      <wp:positionV relativeFrom="page">
                        <wp:posOffset>-1534795</wp:posOffset>
                      </wp:positionV>
                      <wp:extent cx="3938905" cy="8656955"/>
                      <wp:effectExtent l="635" t="635" r="0" b="0"/>
                      <wp:wrapNone/>
                      <wp:docPr id="5" name="Rectángulo 1" descr="rectángulo blanco para texto en portada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760" cy="865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1" path="m0,0l-2147483645,0l-2147483645,-2147483646l0,-2147483646xe" fillcolor="white" stroked="f" o:allowincell="f" style="position:absolute;margin-left:-15.9pt;margin-top:-120.85pt;width:310.1pt;height:681.6pt;mso-wrap-style:none;v-text-anchor:middle;mso-position-vertical-relative:page" wp14:anchorId="79D4EF9F">
                      <v:fill o:detectmouseclick="t" type="solid" color2="black"/>
                      <v:stroke color="#3465a4" weight="25560" joinstyle="round" endcap="flat"/>
                      <w10:wrap type="none"/>
                    </v:rect>
                  </w:pict>
                </mc:Fallback>
              </mc:AlternateContent>
              <w:t>Anfibios y reptiles</w:t>
            </w:r>
          </w:p>
          <w:p>
            <w:pPr>
              <w:pStyle w:val="Normal"/>
              <w:widowControl w:val="false"/>
              <w:rPr>
                <w:sz w:val="44"/>
                <w:szCs w:val="36"/>
              </w:rPr>
            </w:pPr>
            <w:r>
              <w:rPr>
                <w:sz w:val="44"/>
                <w:szCs w:val="36"/>
              </w:rPr>
            </w:r>
          </w:p>
          <w:p>
            <w:pPr>
              <w:pStyle w:val="Normal"/>
              <w:widowControl w:val="false"/>
              <w:rPr>
                <w:sz w:val="44"/>
                <w:szCs w:val="36"/>
              </w:rPr>
            </w:pPr>
            <w:r>
              <w:rPr>
                <w:sz w:val="44"/>
                <w:szCs w:val="36"/>
              </w:rPr>
            </w:r>
          </w:p>
          <w:p>
            <w:pPr>
              <w:pStyle w:val="Normal"/>
              <w:widowControl w:val="false"/>
              <w:rPr>
                <w:sz w:val="44"/>
                <w:szCs w:val="36"/>
              </w:rPr>
            </w:pPr>
            <w:r>
              <w:rPr>
                <w:sz w:val="44"/>
                <w:szCs w:val="36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44"/>
                <w:szCs w:val="36"/>
                <w:highlight w:val="yellow"/>
              </w:rPr>
              <w:t>1 er Informe bimestral</w:t>
            </w:r>
            <w:r>
              <w:rPr>
                <w:sz w:val="44"/>
                <w:szCs w:val="36"/>
              </w:rPr>
              <w:t xml:space="preserve"> </w:t>
            </w:r>
          </w:p>
        </w:tc>
      </w:tr>
      <w:tr>
        <w:trPr>
          <w:trHeight w:val="2438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/>
            </w:pPr>
            <w:sdt>
              <w:sdtPr>
                <w:id w:val="1941232818"/>
                <w:placeholder>
                  <w:docPart w:val="5363CF921E6340FCAD403C7442179970"/>
                </w:placeholder>
              </w:sdtPr>
              <w:sdtContent>
                <w:r>
                  <w:rPr/>
                  <w:t>Fecha   xxxx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7AAD031B">
                      <wp:extent cx="1494155" cy="635"/>
                      <wp:effectExtent l="0" t="19050" r="30480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0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1pt" to="117.6pt,-3.1pt" ID="Forma 3" stroked="t" o:allowincell="f" style="position:absolute;mso-position-vertical:top" wp14:anchorId="7AAD031B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highlight w:val="yellow"/>
              </w:rPr>
            </w:pPr>
            <w:sdt>
              <w:sdtPr>
                <w:id w:val="1317086251"/>
                <w:placeholder>
                  <w:docPart w:val="B187799BD74547B7A1437796B038F69C"/>
                </w:placeholder>
              </w:sdtPr>
              <w:sdtContent>
                <w:r>
                  <w:rPr/>
                  <w:t>Responsable: xxxx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>
                <w:highlight w:val="yellow"/>
                <w:lang w:bidi="es-ES"/>
              </w:rPr>
              <w:t>Colaboradores:</w:t>
            </w:r>
            <w:r>
              <w:rPr>
                <w:lang w:bidi="es-ES"/>
              </w:rPr>
              <w:t xml:space="preserve"> </w:t>
            </w:r>
            <w:sdt>
              <w:sdtPr>
                <w:id w:val="558219533"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  <w:placeholder>
                  <w:docPart w:val="6EF30F3A63AA462EB7AE33291199C507"/>
                </w:placeholder>
                <w:alias w:val="Su nombre"/>
              </w:sdtPr>
              <w:sdtContent>
                <w:r>
                  <w:rPr/>
                  <w:t>xxx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 wp14:anchorId="167EE1F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40194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34aba2" stroked="f" o:allowincell="f" style="position:absolute;margin-left:-58.7pt;margin-top:525pt;width:611.05pt;height:316.45pt;mso-wrap-style:none;v-text-anchor:middle;mso-position-vertical-relative:page" wp14:anchorId="167EE1F9">
                <v:fill o:detectmouseclick="t" type="solid" color2="#cb545d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rPr>
              <w:lang w:val="es-ES"/>
            </w:rPr>
            <w:t>Contenido</w:t>
          </w:r>
        </w:p>
        <w:p>
          <w:pPr>
            <w:pStyle w:val="Sumario1"/>
            <w:tabs>
              <w:tab w:val="clear" w:pos="720"/>
              <w:tab w:val="right" w:pos="1002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lang w:bidi="es-ES"/>
            </w:rPr>
            <w:instrText xml:space="preserve"> TOC \z \o "1-3" \u \h</w:instrText>
          </w:r>
          <w:r>
            <w:rPr>
              <w:webHidden/>
              <w:rStyle w:val="Enlacedelndice"/>
              <w:lang w:bidi="es-ES"/>
            </w:rPr>
            <w:fldChar w:fldCharType="separate"/>
          </w:r>
          <w:hyperlink w:anchor="_Toc150810628">
            <w:r>
              <w:rPr>
                <w:webHidden/>
                <w:rStyle w:val="Enlacedelndice"/>
                <w:lang w:bidi="es-ES"/>
              </w:rPr>
              <w:t>Metodos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_Toc150810628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10024" w:leader="dot"/>
            </w:tabs>
            <w:rPr/>
          </w:pPr>
          <w:hyperlink w:anchor="_Toc150810629">
            <w:r>
              <w:rPr>
                <w:webHidden/>
                <w:rStyle w:val="Enlacedelndice"/>
              </w:rPr>
              <w:t>Resultados preliminares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_Toc150810629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10024" w:leader="dot"/>
            </w:tabs>
            <w:rPr/>
          </w:pPr>
          <w:hyperlink w:anchor="_Toc150810630">
            <w:r>
              <w:rPr>
                <w:webHidden/>
                <w:rStyle w:val="Enlacedelndice"/>
              </w:rPr>
              <w:t>Listado preliminar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_Toc150810630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10024" w:leader="dot"/>
            </w:tabs>
            <w:rPr/>
          </w:pPr>
          <w:hyperlink w:anchor="_Toc150810631">
            <w:r>
              <w:rPr>
                <w:webHidden/>
                <w:rStyle w:val="Enlacedelndice"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_Toc150810631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Nombre"/>
        <w:spacing w:lineRule="auto" w:line="276"/>
        <w:jc w:val="left"/>
        <w:rPr>
          <w:rFonts w:eastAsia=""/>
          <w:b w:val="false"/>
          <w:b w:val="false"/>
          <w:color w:val="auto"/>
          <w:sz w:val="22"/>
          <w:szCs w:val="18"/>
          <w:lang w:val="es-MX" w:bidi="es-ES"/>
        </w:rPr>
      </w:pPr>
      <w:r>
        <w:rPr>
          <w:rFonts w:eastAsia=""/>
          <w:b w:val="false"/>
          <w:color w:val="auto"/>
          <w:sz w:val="22"/>
          <w:szCs w:val="18"/>
          <w:lang w:val="es-MX" w:bidi="es-ES"/>
        </w:rPr>
      </w:r>
    </w:p>
    <w:p>
      <w:pPr>
        <w:pStyle w:val="Nombre"/>
        <w:spacing w:lineRule="auto" w:line="276"/>
        <w:jc w:val="left"/>
        <w:rPr>
          <w:lang w:bidi="es-ES"/>
        </w:rPr>
      </w:pPr>
      <w:r>
        <w:rPr>
          <w:lang w:bidi="es-ES"/>
        </w:rPr>
      </w:r>
    </w:p>
    <w:p>
      <w:pPr>
        <w:pStyle w:val="Ttulo1"/>
        <w:rPr>
          <w:sz w:val="32"/>
          <w:szCs w:val="18"/>
          <w:lang w:bidi="es-ES"/>
        </w:rPr>
      </w:pPr>
      <w:bookmarkStart w:id="0" w:name="_Toc150810628"/>
      <w:r>
        <w:rPr>
          <w:sz w:val="32"/>
          <w:szCs w:val="18"/>
          <w:lang w:bidi="es-ES"/>
        </w:rPr>
        <w:t>Metodos</w:t>
      </w:r>
      <w:bookmarkEnd w:id="0"/>
    </w:p>
    <w:p>
      <w:pPr>
        <w:pStyle w:val="Contenido"/>
        <w:rPr>
          <w:color w:val="auto"/>
          <w:sz w:val="22"/>
          <w:szCs w:val="18"/>
        </w:rPr>
      </w:pPr>
      <w:r>
        <w:rPr/>
        <w:t>xxxxxxxxxxxxxxxxxxxxxxxxxxxxxxx</w:t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</w:r>
    </w:p>
    <w:p>
      <w:pPr>
        <w:pStyle w:val="Ttulo1"/>
        <w:rPr>
          <w:sz w:val="32"/>
          <w:szCs w:val="18"/>
        </w:rPr>
      </w:pPr>
      <w:bookmarkStart w:id="1" w:name="_Toc150810629"/>
      <w:r>
        <w:rPr>
          <w:sz w:val="32"/>
          <w:szCs w:val="18"/>
        </w:rPr>
        <w:t>Resultados preliminares</w:t>
      </w:r>
      <w:bookmarkEnd w:id="1"/>
      <w:r>
        <w:rPr>
          <w:sz w:val="32"/>
          <w:szCs w:val="18"/>
        </w:rPr>
        <w:t xml:space="preserve"> </w:t>
      </w:r>
    </w:p>
    <w:p>
      <w:pPr>
        <w:pStyle w:val="Contenido"/>
        <w:rPr>
          <w:color w:val="auto"/>
          <w:sz w:val="22"/>
          <w:szCs w:val="18"/>
        </w:rPr>
      </w:pPr>
      <w:r>
        <w:rPr/>
        <w:t>Xxxxxxxxxxxxxxxxxxxxxxxxxxxxxxx</w:t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</w:r>
    </w:p>
    <w:p>
      <w:pPr>
        <w:pStyle w:val="Ttulo1"/>
        <w:rPr>
          <w:sz w:val="32"/>
          <w:szCs w:val="18"/>
        </w:rPr>
      </w:pPr>
      <w:bookmarkStart w:id="2" w:name="_Toc150810630"/>
      <w:r>
        <w:rPr>
          <w:sz w:val="32"/>
          <w:szCs w:val="18"/>
        </w:rPr>
        <w:t>Listado preliminar</w:t>
      </w:r>
      <w:bookmarkEnd w:id="2"/>
    </w:p>
    <w:p>
      <w:pPr>
        <w:pStyle w:val="Contenido"/>
        <w:rPr>
          <w:color w:val="auto"/>
          <w:sz w:val="22"/>
          <w:szCs w:val="18"/>
        </w:rPr>
      </w:pPr>
      <w:r>
        <w:rPr/>
        <w:t>Xxxxxxxxxxxxxxxxxxxxxxxxxxxxxxx</w:t>
      </w:r>
    </w:p>
    <w:p>
      <w:pPr>
        <w:pStyle w:val="Nombre"/>
        <w:spacing w:lineRule="auto" w:line="276"/>
        <w:jc w:val="left"/>
        <w:rPr/>
      </w:pPr>
      <w:r>
        <w:rPr/>
      </w:r>
    </w:p>
    <w:p>
      <w:pPr>
        <w:pStyle w:val="Ttulo1"/>
        <w:rPr>
          <w:sz w:val="32"/>
          <w:szCs w:val="18"/>
        </w:rPr>
      </w:pPr>
      <w:bookmarkStart w:id="3" w:name="_Toc150810631"/>
      <w:r>
        <w:rPr>
          <w:sz w:val="32"/>
          <w:szCs w:val="18"/>
        </w:rPr>
        <w:t>Bibliografía</w:t>
      </w:r>
      <w:bookmarkEnd w:id="3"/>
      <w:r>
        <w:rPr>
          <w:sz w:val="32"/>
          <w:szCs w:val="18"/>
        </w:rPr>
        <w:t xml:space="preserve"> </w:t>
      </w:r>
    </w:p>
    <w:p>
      <w:pPr>
        <w:pStyle w:val="Contenido"/>
        <w:rPr>
          <w:color w:val="auto"/>
          <w:sz w:val="22"/>
          <w:szCs w:val="18"/>
        </w:rPr>
      </w:pPr>
      <w:r>
        <w:rPr/>
        <w:t>Xxxxxxxxxxxxxxxxxxxxxxxxxxxxxxx</w:t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</w:r>
    </w:p>
    <w:p>
      <w:pPr>
        <w:pStyle w:val="Contenido"/>
        <w:tabs>
          <w:tab w:val="clear" w:pos="720"/>
          <w:tab w:val="left" w:pos="1800" w:leader="none"/>
        </w:tabs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  <w:tab/>
      </w:r>
    </w:p>
    <w:p>
      <w:pPr>
        <w:pStyle w:val="Contenido"/>
        <w:rPr>
          <w:color w:val="auto"/>
          <w:sz w:val="22"/>
          <w:szCs w:val="18"/>
          <w:highlight w:val="yellow"/>
        </w:rPr>
      </w:pPr>
      <w:r>
        <w:rPr>
          <w:color w:val="auto"/>
          <w:sz w:val="22"/>
          <w:szCs w:val="18"/>
          <w:highlight w:val="yellow"/>
        </w:rPr>
        <w:t>Subir los archivos correspondientes a la bibliografía las carpetas de cada uno de los grupos biologicos</w:t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  <w:highlight w:val="yellow"/>
        </w:rPr>
        <w:t>Subir anexo fotográfico a las carpetas correspondientes (cuando aplique)</w:t>
      </w:r>
    </w:p>
    <w:p>
      <w:pPr>
        <w:pStyle w:val="Contenido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</w:r>
    </w:p>
    <w:p>
      <w:pPr>
        <w:pStyle w:val="Contenido"/>
        <w:rPr>
          <w:color w:val="auto"/>
          <w:sz w:val="22"/>
          <w:szCs w:val="1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31990885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1134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Cabecera"/>
            <w:widowControl w:val="false"/>
            <w:rPr/>
          </w:pPr>
          <w:r>
            <w:rPr/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2575560</wp:posOffset>
                </wp:positionH>
                <wp:positionV relativeFrom="paragraph">
                  <wp:posOffset>57150</wp:posOffset>
                </wp:positionV>
                <wp:extent cx="619125" cy="648335"/>
                <wp:effectExtent l="0" t="0" r="0" b="0"/>
                <wp:wrapNone/>
                <wp:docPr id="8" name="Imagen 16776446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6776446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uiPriority w:val="8"/>
    <w:qFormat/>
    <w:rsid w:val="0093335d"/>
    <w:rPr/>
  </w:style>
  <w:style w:type="character" w:styleId="PiedepginaCar" w:customStyle="1">
    <w:name w:val="Pie de página Car"/>
    <w:basedOn w:val="DefaultParagraphFont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EnlacedeInternet">
    <w:name w:val="Enlace de Internet"/>
    <w:basedOn w:val="DefaultParagraphFont"/>
    <w:uiPriority w:val="99"/>
    <w:unhideWhenUsed/>
    <w:rsid w:val="00b6688a"/>
    <w:rPr>
      <w:color w:val="3592CF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b w:val="false"/>
      <w:color w:val="000000"/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  <w:color w:val="000000"/>
      <w:sz w:val="24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b6688a"/>
    <w:pPr>
      <w:keepLines/>
      <w:spacing w:lineRule="auto" w:line="259" w:before="240" w:after="0"/>
      <w:outlineLvl w:val="9"/>
    </w:pPr>
    <w:rPr>
      <w:b w:val="false"/>
      <w:color w:val="013A57" w:themeColor="accent1" w:themeShade="bf"/>
      <w:kern w:val="0"/>
      <w:sz w:val="32"/>
      <w:lang w:eastAsia="es-MX"/>
    </w:rPr>
  </w:style>
  <w:style w:type="paragraph" w:styleId="Sumario1">
    <w:name w:val="TOC 1"/>
    <w:basedOn w:val="Normal"/>
    <w:next w:val="Normal"/>
    <w:autoRedefine/>
    <w:uiPriority w:val="39"/>
    <w:unhideWhenUsed/>
    <w:rsid w:val="00b6688a"/>
    <w:pPr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63CF921E6340FCAD403C7442179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DCF7-5E6A-46F1-B149-AD0D28B1BAA9}"/>
      </w:docPartPr>
      <w:docPartBody>
        <w:p w:rsidR="00000000" w:rsidRDefault="00000000">
          <w:pPr>
            <w:pStyle w:val="5363CF921E6340FCAD403C744217997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13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187799BD74547B7A1437796B038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EFD8-2416-4E9A-A62D-AAF8921205F4}"/>
      </w:docPartPr>
      <w:docPartBody>
        <w:p w:rsidR="00000000" w:rsidRDefault="00000000">
          <w:pPr>
            <w:pStyle w:val="B187799BD74547B7A1437796B038F69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6EF30F3A63AA462EB7AE33291199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2388D-C81F-4A81-B279-4413ABED7763}"/>
      </w:docPartPr>
      <w:docPartBody>
        <w:p w:rsidR="00000000" w:rsidRDefault="00000000">
          <w:pPr>
            <w:pStyle w:val="6EF30F3A63AA462EB7AE33291199C507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9"/>
    <w:rsid w:val="000374E6"/>
    <w:rsid w:val="003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5363CF921E6340FCAD403C7442179970">
    <w:name w:val="5363CF921E6340FCAD403C7442179970"/>
  </w:style>
  <w:style w:type="paragraph" w:customStyle="1" w:styleId="B187799BD74547B7A1437796B038F69C">
    <w:name w:val="B187799BD74547B7A1437796B038F69C"/>
  </w:style>
  <w:style w:type="paragraph" w:customStyle="1" w:styleId="6EF30F3A63AA462EB7AE33291199C507">
    <w:name w:val="6EF30F3A63AA462EB7AE33291199C507"/>
  </w:style>
  <w:style w:type="paragraph" w:customStyle="1" w:styleId="2F7C4A9C1DA44E1C939DB5CF16307582">
    <w:name w:val="2F7C4A9C1DA44E1C939DB5CF16307582"/>
  </w:style>
  <w:style w:type="paragraph" w:customStyle="1" w:styleId="2C5EA04AA6594352BD29CE044B689851">
    <w:name w:val="2C5EA04AA6594352BD29CE044B689851"/>
  </w:style>
  <w:style w:type="paragraph" w:customStyle="1" w:styleId="B844069F4B384548A3EDD6E9EFA9BD8E">
    <w:name w:val="B844069F4B384548A3EDD6E9EFA9BD8E"/>
  </w:style>
  <w:style w:type="paragraph" w:customStyle="1" w:styleId="8BADD41DF3D447978B5D2A9586433547">
    <w:name w:val="8BADD41DF3D447978B5D2A9586433547"/>
  </w:style>
  <w:style w:type="paragraph" w:customStyle="1" w:styleId="0FD5B8C68A254DE9BE89F45653AC7010">
    <w:name w:val="0FD5B8C68A254DE9BE89F45653AC7010"/>
  </w:style>
  <w:style w:type="paragraph" w:customStyle="1" w:styleId="AAA60C6B756849DBADE05CC30A11AF8D">
    <w:name w:val="AAA60C6B756849DBADE05CC30A11AF8D"/>
    <w:rsid w:val="003E3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>xxx</CompanyFax>
  <CompanyEmail/>
</CoverPageProperties>
</file>

<file path=customXml/itemProps1.xml><?xml version="1.0" encoding="utf-8"?>
<ds:datastoreItem xmlns:ds="http://schemas.openxmlformats.org/officeDocument/2006/customXml" ds:itemID="{29D9FA43-27F2-4585-AEE8-E31DBE260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{B542248A-0890-445D-B4FC-7FC6E73C9C50}tf16392850_win32</Template>
  <TotalTime>26</TotalTime>
  <Application>LibreOffice/7.3.7.2$Linux_X86_64 LibreOffice_project/30$Build-2</Application>
  <AppVersion>15.0000</AppVersion>
  <Pages>3</Pages>
  <Words>80</Words>
  <Characters>567</Characters>
  <CharactersWithSpaces>626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2023-11-14T05:09:00Z</dcterms:created>
  <dc:creator>USUARIO</dc:creator>
  <dc:description/>
  <dc:language>es-MX</dc:language>
  <cp:lastModifiedBy/>
  <cp:lastPrinted>2006-08-01T17:47:00Z</cp:lastPrinted>
  <dcterms:modified xsi:type="dcterms:W3CDTF">2023-11-29T12:42:25Z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